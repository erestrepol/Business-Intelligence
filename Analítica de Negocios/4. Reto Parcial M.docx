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AFD6" w14:textId="4B35A8CF" w:rsidR="00184B7E" w:rsidRPr="008633C9" w:rsidRDefault="003B18CA">
      <w:pPr>
        <w:rPr>
          <w:b/>
          <w:bCs/>
          <w:lang w:val="es-CO"/>
        </w:rPr>
      </w:pPr>
      <w:r w:rsidRPr="008633C9">
        <w:rPr>
          <w:b/>
          <w:bCs/>
          <w:lang w:val="es-CO"/>
        </w:rPr>
        <w:t>Reto Parcial 1</w:t>
      </w:r>
    </w:p>
    <w:p w14:paraId="016083DE" w14:textId="0389D24D" w:rsidR="003B18CA" w:rsidRDefault="003B18CA">
      <w:pPr>
        <w:rPr>
          <w:lang w:val="es-CO"/>
        </w:rPr>
      </w:pPr>
      <w:r>
        <w:rPr>
          <w:lang w:val="es-CO"/>
        </w:rPr>
        <w:t xml:space="preserve">De acuerdo con la base de datos </w:t>
      </w:r>
      <w:proofErr w:type="spellStart"/>
      <w:r>
        <w:rPr>
          <w:lang w:val="es-CO"/>
        </w:rPr>
        <w:t>NDA_Data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Capitulo</w:t>
      </w:r>
      <w:proofErr w:type="spellEnd"/>
      <w:r>
        <w:rPr>
          <w:lang w:val="es-CO"/>
        </w:rPr>
        <w:t xml:space="preserve"> 13 del Libro Guía (Analítica de Negocios – Comunicación con Datos - </w:t>
      </w:r>
      <w:proofErr w:type="spellStart"/>
      <w:r>
        <w:rPr>
          <w:lang w:val="es-CO"/>
        </w:rPr>
        <w:t>Jaggia</w:t>
      </w:r>
      <w:proofErr w:type="spellEnd"/>
      <w:r>
        <w:rPr>
          <w:lang w:val="es-CO"/>
        </w:rPr>
        <w:t>), implementar tres modelos que permitan determinar si el número de juegos jugados por jugador de la NBA esta por encima del promedio (</w:t>
      </w:r>
      <w:proofErr w:type="spellStart"/>
      <w:r>
        <w:rPr>
          <w:lang w:val="es-CO"/>
        </w:rPr>
        <w:t>games_played</w:t>
      </w:r>
      <w:proofErr w:type="spellEnd"/>
      <w:r>
        <w:rPr>
          <w:lang w:val="es-CO"/>
        </w:rPr>
        <w:t>). Para la implementación de los modelos, se deben tener en cuenta las siguientes recomendaciones:</w:t>
      </w:r>
    </w:p>
    <w:p w14:paraId="403D23D5" w14:textId="0D8A3699" w:rsidR="003B18CA" w:rsidRDefault="003B18CA" w:rsidP="003B18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Las variables de entrada para la construcción del modelo son las siguientes: </w:t>
      </w:r>
      <w:proofErr w:type="spellStart"/>
      <w:r>
        <w:rPr>
          <w:lang w:val="es-CO"/>
        </w:rPr>
        <w:t>Salary</w:t>
      </w:r>
      <w:proofErr w:type="spellEnd"/>
      <w:r>
        <w:rPr>
          <w:lang w:val="es-CO"/>
        </w:rPr>
        <w:t xml:space="preserve">, Age, </w:t>
      </w:r>
      <w:proofErr w:type="spellStart"/>
      <w:r>
        <w:rPr>
          <w:lang w:val="es-CO"/>
        </w:rPr>
        <w:t>Height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Weight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games_started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minutes_per_game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assits</w:t>
      </w:r>
      <w:proofErr w:type="spellEnd"/>
      <w:r>
        <w:rPr>
          <w:lang w:val="es-CO"/>
        </w:rPr>
        <w:t xml:space="preserve">, blocks, </w:t>
      </w:r>
      <w:proofErr w:type="spellStart"/>
      <w:r>
        <w:rPr>
          <w:lang w:val="es-CO"/>
        </w:rPr>
        <w:t>steals</w:t>
      </w:r>
      <w:proofErr w:type="spellEnd"/>
      <w:r>
        <w:rPr>
          <w:lang w:val="es-CO"/>
        </w:rPr>
        <w:t>.</w:t>
      </w:r>
    </w:p>
    <w:p w14:paraId="3454CAA0" w14:textId="4B0FCD89" w:rsidR="003B18CA" w:rsidRDefault="003B18CA" w:rsidP="003B18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Para aplicar la línea de código </w:t>
      </w:r>
      <w:proofErr w:type="spellStart"/>
      <w:r>
        <w:rPr>
          <w:lang w:val="es-CO"/>
        </w:rPr>
        <w:t>XDB.dropna</w:t>
      </w:r>
      <w:proofErr w:type="spellEnd"/>
      <w:r>
        <w:rPr>
          <w:lang w:val="es-CO"/>
        </w:rPr>
        <w:t xml:space="preserve">(), es necesario primero seleccionar las variables de entrada y de salida. </w:t>
      </w:r>
    </w:p>
    <w:p w14:paraId="7A59A296" w14:textId="6DC9ADA3" w:rsidR="003B18CA" w:rsidRDefault="003B18CA" w:rsidP="003B18C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Determinar cual de los modelos tuvo un mejor comportamiento frente al pronóstico de la variable </w:t>
      </w:r>
      <w:proofErr w:type="spellStart"/>
      <w:r>
        <w:rPr>
          <w:lang w:val="es-CO"/>
        </w:rPr>
        <w:t>games_played</w:t>
      </w:r>
      <w:proofErr w:type="spellEnd"/>
      <w:r>
        <w:rPr>
          <w:lang w:val="es-CO"/>
        </w:rPr>
        <w:t xml:space="preserve"> (por encima (1) – por debajo (0) del promedio de la variable. )</w:t>
      </w:r>
    </w:p>
    <w:p w14:paraId="72EAD812" w14:textId="77777777" w:rsidR="000753E9" w:rsidRDefault="000753E9" w:rsidP="000753E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Para la construcción del árbol, es necesario considerar solo 4 niveles, mientras que para el modelo de Clusterización, es importante tener en cuenta 5 grupos de datos. </w:t>
      </w:r>
    </w:p>
    <w:p w14:paraId="07F8C323" w14:textId="4834D8AD" w:rsidR="00245F12" w:rsidRDefault="00245F12" w:rsidP="00245F1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Para la obtención de la gráfica de los </w:t>
      </w:r>
      <w:proofErr w:type="spellStart"/>
      <w:r>
        <w:rPr>
          <w:lang w:val="es-CO"/>
        </w:rPr>
        <w:t>clusters</w:t>
      </w:r>
      <w:proofErr w:type="spellEnd"/>
      <w:r>
        <w:rPr>
          <w:lang w:val="es-CO"/>
        </w:rPr>
        <w:t>, es importante tener en cuenta las variables que tienen una mayor correlación con respecto a la variable de salida, para luego mostrar las gráficas de correlación</w:t>
      </w:r>
      <w:r w:rsidR="00B67730">
        <w:rPr>
          <w:lang w:val="es-CO"/>
        </w:rPr>
        <w:t>.</w:t>
      </w:r>
    </w:p>
    <w:p w14:paraId="15604594" w14:textId="73E8598B" w:rsidR="00B67730" w:rsidRDefault="00B67730" w:rsidP="00245F1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Determinar la categoría a la que pertenece una persona con las siguientes características mediante la utilización del modelo </w:t>
      </w:r>
      <w:proofErr w:type="spellStart"/>
      <w:r>
        <w:rPr>
          <w:lang w:val="es-CO"/>
        </w:rPr>
        <w:t>Naive</w:t>
      </w:r>
      <w:proofErr w:type="spellEnd"/>
      <w:r>
        <w:rPr>
          <w:lang w:val="es-CO"/>
        </w:rPr>
        <w:t xml:space="preserve"> Bayes y </w:t>
      </w:r>
      <w:proofErr w:type="spellStart"/>
      <w:r>
        <w:rPr>
          <w:lang w:val="es-CO"/>
        </w:rPr>
        <w:t>Clustering</w:t>
      </w:r>
      <w:proofErr w:type="spellEnd"/>
      <w:r>
        <w:rPr>
          <w:lang w:val="es-CO"/>
        </w:rPr>
        <w:t>:</w:t>
      </w:r>
    </w:p>
    <w:p w14:paraId="6BD92EA9" w14:textId="2131B559" w:rsidR="00B67730" w:rsidRDefault="00B67730" w:rsidP="00B67730">
      <w:pPr>
        <w:ind w:left="360"/>
        <w:jc w:val="center"/>
        <w:rPr>
          <w:lang w:val="es-CO"/>
        </w:rPr>
      </w:pPr>
      <w:r w:rsidRPr="00B67730">
        <w:rPr>
          <w:lang w:val="es-CO"/>
        </w:rPr>
        <w:t>[5000000,37,82,245,45,17.8,0.5,1.4,0.4]</w:t>
      </w:r>
    </w:p>
    <w:p w14:paraId="6A556B7A" w14:textId="352A4010" w:rsidR="00B67730" w:rsidRPr="00B67730" w:rsidRDefault="00B67730" w:rsidP="00B67730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De acuerdo con la estructura del árbol de decisión, determinar la regla que cumple el deportista y cual es la probabilidad de pertenencia. </w:t>
      </w:r>
    </w:p>
    <w:p w14:paraId="09D2A87B" w14:textId="77777777" w:rsidR="008633C9" w:rsidRDefault="008633C9" w:rsidP="008633C9">
      <w:pPr>
        <w:pStyle w:val="Prrafodelista"/>
        <w:rPr>
          <w:lang w:val="es-CO"/>
        </w:rPr>
      </w:pPr>
    </w:p>
    <w:p w14:paraId="7F6AE959" w14:textId="77777777" w:rsidR="000753E9" w:rsidRPr="003B18CA" w:rsidRDefault="000753E9" w:rsidP="000753E9">
      <w:pPr>
        <w:pStyle w:val="Prrafodelista"/>
        <w:rPr>
          <w:lang w:val="es-CO"/>
        </w:rPr>
      </w:pPr>
    </w:p>
    <w:sectPr w:rsidR="000753E9" w:rsidRPr="003B18CA" w:rsidSect="00665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D13"/>
    <w:multiLevelType w:val="hybridMultilevel"/>
    <w:tmpl w:val="777C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69DC"/>
    <w:multiLevelType w:val="hybridMultilevel"/>
    <w:tmpl w:val="D652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4B4"/>
    <w:multiLevelType w:val="multilevel"/>
    <w:tmpl w:val="E52091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AE7A6F"/>
    <w:multiLevelType w:val="hybridMultilevel"/>
    <w:tmpl w:val="6E18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80113">
    <w:abstractNumId w:val="2"/>
  </w:num>
  <w:num w:numId="2" w16cid:durableId="557596933">
    <w:abstractNumId w:val="1"/>
  </w:num>
  <w:num w:numId="3" w16cid:durableId="10368492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60688762">
    <w:abstractNumId w:val="3"/>
  </w:num>
  <w:num w:numId="5" w16cid:durableId="103103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2MjO1MAcSRpYmRko6SsGpxcWZ+XkgBYa1ALDvuJMsAAAA"/>
  </w:docVars>
  <w:rsids>
    <w:rsidRoot w:val="003B18CA"/>
    <w:rsid w:val="00027F80"/>
    <w:rsid w:val="000753E9"/>
    <w:rsid w:val="00184B7E"/>
    <w:rsid w:val="00245F12"/>
    <w:rsid w:val="003B18CA"/>
    <w:rsid w:val="00665DC2"/>
    <w:rsid w:val="008633C9"/>
    <w:rsid w:val="008B693E"/>
    <w:rsid w:val="00900E26"/>
    <w:rsid w:val="00B67730"/>
    <w:rsid w:val="00D52897"/>
    <w:rsid w:val="00D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54E6"/>
  <w15:chartTrackingRefBased/>
  <w15:docId w15:val="{EBB9C1DF-F986-499F-9D96-35BA255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E9"/>
    <w:pPr>
      <w:spacing w:before="60" w:after="60" w:line="240" w:lineRule="exact"/>
      <w:jc w:val="both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53E9"/>
    <w:pPr>
      <w:keepNext/>
      <w:keepLines/>
      <w:numPr>
        <w:numId w:val="1"/>
      </w:numPr>
      <w:spacing w:before="120"/>
      <w:outlineLvl w:val="0"/>
    </w:pPr>
    <w:rPr>
      <w:rFonts w:eastAsia="Arial Unicode MS" w:cstheme="majorBidi"/>
      <w:b/>
      <w:smallCaps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3E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3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3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3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3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3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3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3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  <w:rsid w:val="000753E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0753E9"/>
  </w:style>
  <w:style w:type="character" w:customStyle="1" w:styleId="Ttulo1Car">
    <w:name w:val="Título 1 Car"/>
    <w:basedOn w:val="Fuentedeprrafopredeter"/>
    <w:link w:val="Ttulo1"/>
    <w:uiPriority w:val="9"/>
    <w:rsid w:val="000753E9"/>
    <w:rPr>
      <w:rFonts w:ascii="Arial" w:eastAsia="Arial Unicode MS" w:hAnsi="Arial" w:cstheme="majorBidi"/>
      <w:b/>
      <w:smallCaps/>
      <w:color w:val="000000" w:themeColor="text1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3E9"/>
    <w:rPr>
      <w:rFonts w:ascii="Arial" w:eastAsiaTheme="majorEastAsia" w:hAnsi="Arial" w:cstheme="majorBidi"/>
      <w:b/>
      <w:color w:val="000000" w:themeColor="text1"/>
      <w:sz w:val="2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3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3E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3E9"/>
    <w:rPr>
      <w:rFonts w:asciiTheme="majorHAnsi" w:eastAsiaTheme="majorEastAsia" w:hAnsiTheme="majorHAnsi" w:cstheme="majorBidi"/>
      <w:color w:val="2F5496" w:themeColor="accent1" w:themeShade="BF"/>
      <w:sz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3E9"/>
    <w:rPr>
      <w:rFonts w:asciiTheme="majorHAnsi" w:eastAsiaTheme="majorEastAsia" w:hAnsiTheme="majorHAnsi" w:cstheme="majorBidi"/>
      <w:color w:val="1F3763" w:themeColor="accent1" w:themeShade="7F"/>
      <w:sz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3E9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3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753E9"/>
    <w:pPr>
      <w:spacing w:before="120" w:after="120"/>
    </w:pPr>
    <w:rPr>
      <w:rFonts w:eastAsia="Arial Unicode MS" w:cstheme="majorBidi"/>
      <w:b/>
      <w:smallCaps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3E9"/>
    <w:rPr>
      <w:rFonts w:ascii="Arial" w:eastAsia="Arial Unicode MS" w:hAnsi="Arial" w:cstheme="majorBidi"/>
      <w:b/>
      <w:smallCaps/>
      <w:spacing w:val="-10"/>
      <w:kern w:val="28"/>
      <w:sz w:val="24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3B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Normal_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Normal_3</Template>
  <TotalTime>11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2025-03-01T18:02:00Z</dcterms:created>
  <dcterms:modified xsi:type="dcterms:W3CDTF">2025-03-01T19:05:00Z</dcterms:modified>
</cp:coreProperties>
</file>